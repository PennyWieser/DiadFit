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0F1" w:rsidRDefault="009179FD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424.15pt;margin-top:-2.8pt;width:130.1pt;height:85.4pt;z-index:251657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mntA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" filled="f" stroked="f">
            <v:textbox style="mso-fit-shape-to-text:t">
              <w:txbxContent>
                <w:p w:rsidR="00E470F1" w:rsidRDefault="00E470F1" w:rsidP="00E470F1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0098A">
                    <w:rPr>
                      <w:rFonts w:ascii="Arial" w:hAnsi="Arial" w:cs="Arial"/>
                      <w:b/>
                      <w:sz w:val="16"/>
                      <w:szCs w:val="16"/>
                    </w:rPr>
                    <w:t>ESI Technology Ltd.</w:t>
                  </w:r>
                </w:p>
                <w:p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D0F79">
                    <w:rPr>
                      <w:rFonts w:ascii="Arial" w:hAnsi="Arial" w:cs="Arial"/>
                      <w:sz w:val="16"/>
                      <w:szCs w:val="16"/>
                    </w:rPr>
                    <w:t>Se</w:t>
                  </w: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>nsor House</w:t>
                  </w:r>
                </w:p>
                <w:p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>Wrexham Technology Park</w:t>
                  </w:r>
                </w:p>
                <w:p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 xml:space="preserve">LL13 7YP, Wrexham, Wales, </w:t>
                  </w:r>
                </w:p>
                <w:p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>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nited </w:t>
                  </w: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>K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ingdom</w:t>
                  </w:r>
                </w:p>
                <w:p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E470F1" w:rsidRPr="00B0098A" w:rsidRDefault="009D0F79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</w:t>
                  </w:r>
                  <w:r w:rsidR="00E470F1">
                    <w:rPr>
                      <w:rFonts w:ascii="Arial" w:hAnsi="Arial" w:cs="Arial"/>
                      <w:sz w:val="16"/>
                      <w:szCs w:val="16"/>
                    </w:rPr>
                    <w:t>ww.esi-tec.com</w:t>
                  </w:r>
                </w:p>
                <w:p w:rsidR="00E470F1" w:rsidRDefault="00E470F1" w:rsidP="00E470F1"/>
              </w:txbxContent>
            </v:textbox>
          </v:shape>
        </w:pict>
      </w:r>
    </w:p>
    <w:p w:rsidR="007B5976" w:rsidRPr="00E97882" w:rsidRDefault="00793D64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Test Object</w:t>
      </w:r>
      <w:r w:rsidR="00B0098A" w:rsidRPr="00E97882">
        <w:rPr>
          <w:rFonts w:ascii="Arial" w:hAnsi="Arial" w:cs="Arial"/>
          <w:b/>
          <w:sz w:val="20"/>
          <w:szCs w:val="20"/>
          <w:u w:val="single"/>
        </w:rPr>
        <w:t xml:space="preserve"> Identification</w:t>
      </w:r>
    </w:p>
    <w:p w:rsidR="00E97882" w:rsidRPr="00E97882" w:rsidRDefault="00E97882" w:rsidP="00E97882">
      <w:pPr>
        <w:rPr>
          <w:rFonts w:ascii="Arial" w:hAnsi="Arial" w:cs="Arial"/>
          <w:b/>
          <w:sz w:val="20"/>
          <w:szCs w:val="20"/>
          <w:u w:val="single"/>
        </w:rPr>
      </w:pPr>
    </w:p>
    <w:p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  <w:sectPr w:rsidR="00E97882" w:rsidRPr="00E97882" w:rsidSect="00E470F1">
          <w:headerReference w:type="default" r:id="rId7"/>
          <w:footerReference w:type="default" r:id="rId8"/>
          <w:type w:val="continuous"/>
          <w:pgSz w:w="11906" w:h="16838"/>
          <w:pgMar w:top="820" w:right="851" w:bottom="851" w:left="851" w:header="709" w:footer="447" w:gutter="0"/>
          <w:cols w:space="708"/>
          <w:docGrid w:linePitch="360"/>
        </w:sectPr>
      </w:pPr>
    </w:p>
    <w:p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97882" w:rsidRPr="005A060E" w:rsidRDefault="005A060E" w:rsidP="00E97882">
      <w:pPr>
        <w:rPr>
          <w:rFonts w:ascii="Arial" w:hAnsi="Arial" w:cs="Arial"/>
          <w:b/>
          <w:sz w:val="20"/>
          <w:szCs w:val="20"/>
        </w:rPr>
      </w:pPr>
      <w:r w:rsidRPr="005A060E">
        <w:rPr>
          <w:rFonts w:ascii="Arial" w:hAnsi="Arial" w:cs="Arial"/>
          <w:b/>
          <w:sz w:val="20"/>
          <w:szCs w:val="20"/>
        </w:rPr>
        <w:t>Customer</w:t>
      </w:r>
      <w:r w:rsidR="00E97882" w:rsidRPr="005A060E">
        <w:rPr>
          <w:rFonts w:ascii="Arial" w:hAnsi="Arial" w:cs="Arial"/>
          <w:b/>
          <w:sz w:val="20"/>
          <w:szCs w:val="20"/>
        </w:rPr>
        <w:t>:</w:t>
      </w:r>
      <w:r w:rsidR="00E97882" w:rsidRPr="005A060E">
        <w:rPr>
          <w:rFonts w:ascii="Arial" w:hAnsi="Arial" w:cs="Arial"/>
          <w:b/>
          <w:sz w:val="20"/>
          <w:szCs w:val="20"/>
        </w:rPr>
        <w:tab/>
      </w:r>
      <w:r w:rsidR="00E97882" w:rsidRPr="005A060E">
        <w:rPr>
          <w:rFonts w:ascii="Arial" w:hAnsi="Arial" w:cs="Arial"/>
          <w:b/>
          <w:sz w:val="20"/>
          <w:szCs w:val="20"/>
        </w:rPr>
        <w:tab/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Object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:rsidR="00E97882" w:rsidRPr="00E97882" w:rsidRDefault="00E331D8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</w:t>
      </w:r>
      <w:r w:rsidR="00E331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</w:t>
      </w:r>
      <w:r w:rsidR="00E97882" w:rsidRPr="00E9788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Serial No: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Medium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  <w:sectPr w:rsidR="00E97882" w:rsidRPr="00E97882" w:rsidSect="00E470F1">
          <w:type w:val="continuous"/>
          <w:pgSz w:w="11906" w:h="16838"/>
          <w:pgMar w:top="820" w:right="851" w:bottom="851" w:left="851" w:header="709" w:footer="447" w:gutter="0"/>
          <w:cols w:num="2" w:space="852"/>
          <w:docGrid w:linePitch="360"/>
        </w:sectPr>
      </w:pPr>
    </w:p>
    <w:p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97882">
        <w:rPr>
          <w:rFonts w:ascii="Arial" w:hAnsi="Arial" w:cs="Arial"/>
          <w:b/>
          <w:sz w:val="20"/>
          <w:szCs w:val="20"/>
          <w:u w:val="single"/>
        </w:rPr>
        <w:t>Certification Information</w:t>
      </w:r>
    </w:p>
    <w:p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  <w:sectPr w:rsidR="00E97882" w:rsidRPr="00E97882" w:rsidSect="00E470F1">
          <w:type w:val="continuous"/>
          <w:pgSz w:w="11906" w:h="16838"/>
          <w:pgMar w:top="820" w:right="851" w:bottom="851" w:left="851" w:header="709" w:footer="447" w:gutter="0"/>
          <w:cols w:space="708"/>
          <w:docGrid w:linePitch="360"/>
        </w:sectPr>
      </w:pPr>
    </w:p>
    <w:p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Used Cal. Devic</w:t>
      </w:r>
      <w:r w:rsidR="00001F06">
        <w:rPr>
          <w:rFonts w:ascii="Arial" w:hAnsi="Arial" w:cs="Arial"/>
          <w:sz w:val="20"/>
          <w:szCs w:val="20"/>
        </w:rPr>
        <w:t>e:</w:t>
      </w:r>
      <w:r w:rsidR="00001F06">
        <w:rPr>
          <w:rFonts w:ascii="Arial" w:hAnsi="Arial" w:cs="Arial"/>
          <w:sz w:val="20"/>
          <w:szCs w:val="20"/>
        </w:rPr>
        <w:tab/>
        <w:t>ESI</w:t>
      </w:r>
      <w:r w:rsidRPr="00E97882">
        <w:rPr>
          <w:rFonts w:ascii="Arial" w:hAnsi="Arial" w:cs="Arial"/>
          <w:sz w:val="20"/>
          <w:szCs w:val="20"/>
        </w:rPr>
        <w:t xml:space="preserve">-USB </w:t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Serial No: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</w:r>
      <w:r w:rsidR="00DA35F7">
        <w:rPr>
          <w:rFonts w:ascii="Arial" w:hAnsi="Arial" w:cs="Arial"/>
          <w:sz w:val="20"/>
          <w:szCs w:val="20"/>
        </w:rPr>
        <w:t>0132212</w:t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Manufacturer: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  <w:t>ESI Technology Ltd</w:t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Ca</w:t>
      </w:r>
      <w:r w:rsidR="005A060E">
        <w:rPr>
          <w:rFonts w:ascii="Arial" w:hAnsi="Arial" w:cs="Arial"/>
          <w:sz w:val="20"/>
          <w:szCs w:val="20"/>
        </w:rPr>
        <w:t>l</w:t>
      </w:r>
      <w:r w:rsidRPr="00E97882">
        <w:rPr>
          <w:rFonts w:ascii="Arial" w:hAnsi="Arial" w:cs="Arial"/>
          <w:sz w:val="20"/>
          <w:szCs w:val="20"/>
        </w:rPr>
        <w:t xml:space="preserve"> of </w:t>
      </w:r>
      <w:r w:rsidR="00001F06">
        <w:rPr>
          <w:rFonts w:ascii="Arial" w:hAnsi="Arial" w:cs="Arial"/>
          <w:sz w:val="20"/>
          <w:szCs w:val="20"/>
        </w:rPr>
        <w:t>ESI</w:t>
      </w:r>
      <w:r w:rsidR="00D55D37">
        <w:rPr>
          <w:rFonts w:ascii="Arial" w:hAnsi="Arial" w:cs="Arial"/>
          <w:sz w:val="20"/>
          <w:szCs w:val="20"/>
        </w:rPr>
        <w:t>-USB</w:t>
      </w:r>
      <w:r w:rsidRPr="00E97882">
        <w:rPr>
          <w:rFonts w:ascii="Arial" w:hAnsi="Arial" w:cs="Arial"/>
          <w:sz w:val="20"/>
          <w:szCs w:val="20"/>
        </w:rPr>
        <w:t>:</w:t>
      </w:r>
      <w:r w:rsidRPr="00E97882">
        <w:rPr>
          <w:rFonts w:ascii="Arial" w:hAnsi="Arial" w:cs="Arial"/>
          <w:sz w:val="20"/>
          <w:szCs w:val="20"/>
        </w:rPr>
        <w:tab/>
      </w:r>
      <w:r w:rsidR="009179FD">
        <w:rPr>
          <w:rFonts w:ascii="Arial" w:hAnsi="Arial" w:cs="Arial"/>
          <w:sz w:val="20"/>
          <w:szCs w:val="20"/>
        </w:rPr>
        <w:tab/>
      </w:r>
      <w:r w:rsidR="00DA35F7">
        <w:rPr>
          <w:rFonts w:ascii="Arial" w:hAnsi="Arial" w:cs="Arial"/>
          <w:sz w:val="20"/>
          <w:szCs w:val="20"/>
        </w:rPr>
        <w:t>11/02/2022 04:33:02</w:t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Date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A35F7">
        <w:rPr>
          <w:rFonts w:ascii="Arial" w:hAnsi="Arial" w:cs="Arial"/>
          <w:sz w:val="20"/>
          <w:szCs w:val="20"/>
        </w:rPr>
        <w:t>10/04/2023 11:09:18</w:t>
      </w:r>
    </w:p>
    <w:p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Engineer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:rsidR="00E97882" w:rsidRDefault="00E97882" w:rsidP="00E97882">
      <w:pPr>
        <w:rPr>
          <w:rFonts w:ascii="Arial" w:hAnsi="Arial" w:cs="Arial"/>
          <w:sz w:val="18"/>
          <w:szCs w:val="18"/>
        </w:rPr>
        <w:sectPr w:rsidR="00E97882" w:rsidSect="00E470F1">
          <w:type w:val="continuous"/>
          <w:pgSz w:w="11906" w:h="16838"/>
          <w:pgMar w:top="820" w:right="566" w:bottom="851" w:left="851" w:header="709" w:footer="447" w:gutter="0"/>
          <w:cols w:num="2" w:space="708"/>
          <w:docGrid w:linePitch="360"/>
        </w:sectPr>
      </w:pPr>
    </w:p>
    <w:p w:rsidR="00E97882" w:rsidRDefault="00E97882" w:rsidP="00E97882">
      <w:pPr>
        <w:rPr>
          <w:rFonts w:ascii="Arial" w:hAnsi="Arial" w:cs="Arial"/>
          <w:sz w:val="18"/>
          <w:szCs w:val="18"/>
        </w:rPr>
      </w:pPr>
    </w:p>
    <w:p w:rsidR="00E97882" w:rsidRDefault="00E97882" w:rsidP="00E97882">
      <w:pPr>
        <w:rPr>
          <w:rFonts w:ascii="Arial" w:hAnsi="Arial" w:cs="Arial"/>
          <w:sz w:val="18"/>
          <w:szCs w:val="18"/>
        </w:rPr>
      </w:pPr>
    </w:p>
    <w:p w:rsidR="00E97882" w:rsidRDefault="009179FD" w:rsidP="00E97882">
      <w:pPr>
        <w:rPr>
          <w:rFonts w:ascii="Arial" w:hAnsi="Arial" w:cs="Arial"/>
          <w:sz w:val="18"/>
          <w:szCs w:val="18"/>
        </w:rPr>
      </w:pPr>
      <w:r>
        <w:rPr>
          <w:noProof/>
        </w:rPr>
        <w:pict>
          <v:shape id="Text Box 2" o:spid="_x0000_s2051" type="#_x0000_t202" style="position:absolute;margin-left:-1.6pt;margin-top:1.25pt;width:511.65pt;height:313.2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">
            <v:textbox>
              <w:txbxContent>
                <w:p w:rsidR="00E97882" w:rsidRDefault="00DA35F7">
                  <w:r w:rsidRPr="00DA35F7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5" type="#_x0000_t75" style="width:495.6pt;height:292.2pt;visibility:visible;mso-wrap-style:squar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</w:p>
    <w:p w:rsidR="00E97882" w:rsidRDefault="00E97882" w:rsidP="00E97882">
      <w:pPr>
        <w:rPr>
          <w:rFonts w:ascii="Arial" w:hAnsi="Arial" w:cs="Arial"/>
          <w:b/>
          <w:sz w:val="20"/>
          <w:szCs w:val="20"/>
          <w:u w:val="single"/>
        </w:rPr>
      </w:pPr>
    </w:p>
    <w:p w:rsid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E97882" w:rsidRDefault="00E97882" w:rsidP="00146781">
      <w:pPr>
        <w:rPr>
          <w:rFonts w:ascii="Arial" w:hAnsi="Arial" w:cs="Arial"/>
          <w:sz w:val="18"/>
          <w:szCs w:val="18"/>
        </w:rPr>
        <w:sectPr w:rsidR="00E97882" w:rsidSect="00E470F1">
          <w:type w:val="continuous"/>
          <w:pgSz w:w="11906" w:h="16838"/>
          <w:pgMar w:top="820" w:right="851" w:bottom="851" w:left="851" w:header="709" w:footer="447" w:gutter="0"/>
          <w:cols w:num="2" w:space="708"/>
          <w:docGrid w:linePitch="360"/>
        </w:sectPr>
      </w:pPr>
    </w:p>
    <w:p w:rsidR="00E97882" w:rsidRDefault="00E97882" w:rsidP="00146781">
      <w:pPr>
        <w:rPr>
          <w:rFonts w:ascii="Arial" w:hAnsi="Arial" w:cs="Arial"/>
          <w:sz w:val="18"/>
          <w:szCs w:val="18"/>
        </w:rPr>
      </w:pPr>
    </w:p>
    <w:p w:rsidR="00E97882" w:rsidRDefault="00E97882" w:rsidP="00146781">
      <w:pPr>
        <w:rPr>
          <w:rFonts w:ascii="Arial" w:hAnsi="Arial" w:cs="Arial"/>
          <w:sz w:val="18"/>
          <w:szCs w:val="18"/>
        </w:rPr>
      </w:pPr>
    </w:p>
    <w:p w:rsidR="00E97882" w:rsidRDefault="00E97882" w:rsidP="00146781">
      <w:pPr>
        <w:rPr>
          <w:rFonts w:ascii="Arial" w:hAnsi="Arial" w:cs="Arial"/>
          <w:sz w:val="18"/>
          <w:szCs w:val="18"/>
        </w:rPr>
      </w:pPr>
    </w:p>
    <w:p w:rsidR="00E97882" w:rsidRDefault="00E97882" w:rsidP="00146781">
      <w:pPr>
        <w:rPr>
          <w:rFonts w:ascii="Arial" w:hAnsi="Arial" w:cs="Arial"/>
          <w:sz w:val="18"/>
          <w:szCs w:val="18"/>
        </w:rPr>
      </w:pPr>
    </w:p>
    <w:p w:rsidR="00E97882" w:rsidRDefault="00E97882" w:rsidP="00146781">
      <w:pPr>
        <w:rPr>
          <w:rFonts w:ascii="Arial" w:hAnsi="Arial" w:cs="Arial"/>
          <w:b/>
          <w:sz w:val="20"/>
          <w:szCs w:val="20"/>
          <w:u w:val="single"/>
        </w:rPr>
      </w:pPr>
    </w:p>
    <w:p w:rsidR="00780C02" w:rsidRDefault="00780C02">
      <w:pPr>
        <w:rPr>
          <w:rFonts w:ascii="Arial" w:hAnsi="Arial" w:cs="Arial"/>
          <w:b/>
        </w:rPr>
      </w:pPr>
    </w:p>
    <w:p w:rsidR="00FE3A6D" w:rsidRDefault="00FE3A6D">
      <w:pPr>
        <w:rPr>
          <w:rFonts w:ascii="Arial" w:hAnsi="Arial" w:cs="Arial"/>
          <w:b/>
        </w:rPr>
      </w:pPr>
    </w:p>
    <w:p w:rsidR="00FE3A6D" w:rsidRDefault="00FE3A6D">
      <w:pPr>
        <w:rPr>
          <w:rFonts w:ascii="Arial" w:hAnsi="Arial" w:cs="Arial"/>
          <w:b/>
        </w:rPr>
      </w:pPr>
    </w:p>
    <w:p w:rsidR="00FE3A6D" w:rsidRDefault="00FE3A6D">
      <w:pPr>
        <w:rPr>
          <w:rFonts w:ascii="Arial" w:hAnsi="Arial" w:cs="Arial"/>
          <w:b/>
        </w:rPr>
      </w:pPr>
    </w:p>
    <w:p w:rsidR="00780C02" w:rsidRDefault="00FE3A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FE3A6D" w:rsidRDefault="00FE3A6D">
      <w:pPr>
        <w:rPr>
          <w:rFonts w:ascii="Arial" w:hAnsi="Arial" w:cs="Arial"/>
          <w:b/>
        </w:rPr>
      </w:pPr>
    </w:p>
    <w:p w:rsidR="00FE3A6D" w:rsidRDefault="00FE3A6D">
      <w:pPr>
        <w:rPr>
          <w:rFonts w:ascii="Arial" w:hAnsi="Arial" w:cs="Arial"/>
          <w:b/>
        </w:rPr>
      </w:pPr>
    </w:p>
    <w:p w:rsidR="00FE3A6D" w:rsidRDefault="00FE3A6D">
      <w:pPr>
        <w:rPr>
          <w:rFonts w:ascii="Arial" w:hAnsi="Arial" w:cs="Arial"/>
          <w:b/>
        </w:rPr>
      </w:pPr>
    </w:p>
    <w:p w:rsidR="00FE3A6D" w:rsidRDefault="00FE3A6D">
      <w:pPr>
        <w:rPr>
          <w:rFonts w:ascii="Arial" w:hAnsi="Arial" w:cs="Arial"/>
          <w:b/>
        </w:rPr>
      </w:pPr>
    </w:p>
    <w:p w:rsidR="0078234B" w:rsidRDefault="007823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</w:t>
      </w:r>
      <w:r w:rsidR="00FE3A6D">
        <w:rPr>
          <w:rFonts w:ascii="Arial" w:hAnsi="Arial" w:cs="Arial"/>
          <w:b/>
        </w:rPr>
        <w:t xml:space="preserve">     </w:t>
      </w:r>
    </w:p>
    <w:p w:rsidR="002C2120" w:rsidRDefault="0078234B" w:rsidP="00D55D37">
      <w:pPr>
        <w:ind w:left="21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</w:t>
      </w:r>
      <w:r w:rsidR="002C2120">
        <w:rPr>
          <w:rFonts w:ascii="Arial" w:hAnsi="Arial" w:cs="Arial"/>
          <w:b/>
        </w:rPr>
        <w:t xml:space="preserve">                                                                 </w:t>
      </w:r>
      <w:r>
        <w:rPr>
          <w:rFonts w:ascii="Arial" w:hAnsi="Arial" w:cs="Arial"/>
          <w:b/>
        </w:rPr>
        <w:t xml:space="preserve">  </w:t>
      </w:r>
      <w:r w:rsidR="00FE3A6D">
        <w:rPr>
          <w:rFonts w:ascii="Arial" w:hAnsi="Arial" w:cs="Arial"/>
          <w:b/>
        </w:rPr>
        <w:t xml:space="preserve"> </w:t>
      </w:r>
      <w:r w:rsidR="002C2120">
        <w:rPr>
          <w:rFonts w:ascii="Arial" w:hAnsi="Arial" w:cs="Arial"/>
          <w:b/>
        </w:rPr>
        <w:t xml:space="preserve">                                                              </w:t>
      </w:r>
      <w:r w:rsidR="00FE3A6D">
        <w:rPr>
          <w:rFonts w:ascii="Arial" w:hAnsi="Arial" w:cs="Arial"/>
          <w:b/>
        </w:rPr>
        <w:t xml:space="preserve">  </w:t>
      </w:r>
      <w:r w:rsidR="002C2120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</w:t>
      </w:r>
      <w:r w:rsidR="002C2120">
        <w:t xml:space="preserve">               </w:t>
      </w:r>
      <w:r w:rsidR="002C2120">
        <w:rPr>
          <w:rFonts w:ascii="Arial" w:hAnsi="Arial" w:cs="Arial"/>
          <w:b/>
        </w:rPr>
        <w:t xml:space="preserve">                                                                                                           </w:t>
      </w:r>
    </w:p>
    <w:p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:rsidR="002C2120" w:rsidRPr="00D55D37" w:rsidRDefault="00793D64" w:rsidP="00D55D37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Temperature </w:t>
      </w:r>
      <w:r w:rsidR="00E470F1">
        <w:rPr>
          <w:rFonts w:ascii="Arial" w:hAnsi="Arial" w:cs="Arial"/>
          <w:sz w:val="16"/>
          <w:szCs w:val="16"/>
        </w:rPr>
        <w:t>serves as i</w:t>
      </w:r>
      <w:r w:rsidR="00D55D37" w:rsidRPr="00D55D37">
        <w:rPr>
          <w:rFonts w:ascii="Arial" w:hAnsi="Arial" w:cs="Arial"/>
          <w:sz w:val="16"/>
          <w:szCs w:val="16"/>
        </w:rPr>
        <w:t>ndication only</w:t>
      </w:r>
    </w:p>
    <w:p w:rsidR="00E470F1" w:rsidRDefault="00E470F1" w:rsidP="002C2120">
      <w:pPr>
        <w:rPr>
          <w:rFonts w:ascii="Arial" w:hAnsi="Arial" w:cs="Arial"/>
          <w:sz w:val="20"/>
          <w:szCs w:val="20"/>
        </w:rPr>
      </w:pPr>
    </w:p>
    <w:p w:rsidR="00D6574B" w:rsidRDefault="00D6574B" w:rsidP="002C2120">
      <w:pPr>
        <w:rPr>
          <w:rFonts w:ascii="Arial" w:hAnsi="Arial" w:cs="Arial"/>
          <w:sz w:val="20"/>
          <w:szCs w:val="20"/>
        </w:rPr>
      </w:pPr>
    </w:p>
    <w:p w:rsidR="00E97882" w:rsidRDefault="005A060E" w:rsidP="002C212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Test Engineer</w:t>
      </w:r>
      <w:r w:rsidR="00E97882" w:rsidRPr="00E9788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93D64">
        <w:rPr>
          <w:rFonts w:ascii="Arial" w:hAnsi="Arial" w:cs="Arial"/>
          <w:sz w:val="20"/>
          <w:szCs w:val="20"/>
        </w:rPr>
        <w:tab/>
      </w:r>
      <w:r w:rsidR="00793D64">
        <w:rPr>
          <w:rFonts w:ascii="Arial" w:hAnsi="Arial" w:cs="Arial"/>
          <w:sz w:val="20"/>
          <w:szCs w:val="20"/>
        </w:rPr>
        <w:tab/>
      </w:r>
      <w:r w:rsidRPr="005A060E">
        <w:rPr>
          <w:rFonts w:ascii="Arial" w:hAnsi="Arial" w:cs="Arial"/>
          <w:sz w:val="20"/>
          <w:szCs w:val="20"/>
        </w:rPr>
        <w:t>Signature:</w:t>
      </w:r>
      <w:r>
        <w:rPr>
          <w:rFonts w:ascii="Arial" w:hAnsi="Arial" w:cs="Arial"/>
          <w:sz w:val="20"/>
          <w:szCs w:val="20"/>
          <w:u w:val="single"/>
        </w:rPr>
        <w:t xml:space="preserve">  _______________________</w:t>
      </w:r>
    </w:p>
    <w:p w:rsidR="005A060E" w:rsidRDefault="005A060E" w:rsidP="002C2120">
      <w:pPr>
        <w:rPr>
          <w:rFonts w:ascii="Arial" w:hAnsi="Arial" w:cs="Arial"/>
          <w:sz w:val="20"/>
          <w:szCs w:val="20"/>
          <w:u w:val="single"/>
        </w:rPr>
      </w:pPr>
    </w:p>
    <w:p w:rsidR="005A060E" w:rsidRDefault="005A060E" w:rsidP="002C2120">
      <w:pPr>
        <w:rPr>
          <w:rFonts w:ascii="Arial" w:hAnsi="Arial" w:cs="Arial"/>
          <w:sz w:val="20"/>
          <w:szCs w:val="20"/>
          <w:u w:val="single"/>
        </w:rPr>
      </w:pPr>
    </w:p>
    <w:p w:rsidR="00E470F1" w:rsidRDefault="005A060E" w:rsidP="002C2120">
      <w:pPr>
        <w:rPr>
          <w:rFonts w:ascii="Arial" w:hAnsi="Arial" w:cs="Arial"/>
          <w:sz w:val="20"/>
          <w:szCs w:val="20"/>
          <w:u w:val="single"/>
        </w:rPr>
      </w:pPr>
      <w:r w:rsidRPr="005A060E">
        <w:rPr>
          <w:rFonts w:ascii="Arial" w:hAnsi="Arial" w:cs="Arial"/>
          <w:sz w:val="20"/>
          <w:szCs w:val="20"/>
        </w:rPr>
        <w:t xml:space="preserve">Project Engineer: </w:t>
      </w:r>
      <w:r w:rsidRPr="005A06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____________________</w:t>
      </w:r>
      <w:r w:rsidRPr="005A06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A060E">
        <w:rPr>
          <w:rFonts w:ascii="Arial" w:hAnsi="Arial" w:cs="Arial"/>
          <w:sz w:val="20"/>
          <w:szCs w:val="20"/>
        </w:rPr>
        <w:t>Signature:</w:t>
      </w:r>
      <w:r>
        <w:rPr>
          <w:rFonts w:ascii="Arial" w:hAnsi="Arial" w:cs="Arial"/>
          <w:sz w:val="20"/>
          <w:szCs w:val="20"/>
          <w:u w:val="single"/>
        </w:rPr>
        <w:t xml:space="preserve">  _______________________</w:t>
      </w:r>
    </w:p>
    <w:p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p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p w:rsidR="00E470F1" w:rsidRPr="00E470F1" w:rsidRDefault="00E470F1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470F1">
        <w:rPr>
          <w:rFonts w:ascii="Arial" w:hAnsi="Arial" w:cs="Arial"/>
          <w:b/>
          <w:sz w:val="20"/>
          <w:szCs w:val="20"/>
          <w:u w:val="single"/>
        </w:rPr>
        <w:t>Test Data Chart</w:t>
      </w:r>
    </w:p>
    <w:p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ESIReportTableStyle"/>
        <w:tblW w:w="0" w:type="auto"/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 xml:space="preserve">Time / min 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>
              <w:rPr>
                <w:noProof/>
              </w:rPr>
              <w:t>Pressure / MPa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0.098816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0.098425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0.098867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lastRenderedPageBreak/>
              <w:t>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0.099562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0.098473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0.099574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2.5604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3.7003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3.6781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3.6251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3.5529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3.7745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5.6392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lastRenderedPageBreak/>
              <w:t>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6.0385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6.4562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15.585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22.552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36.568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44.568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44.539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6.4516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6.4913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18.361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63.385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61.6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58.329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56.091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54.109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53.8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51.318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50.369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279.98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46.971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44.983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45.012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329.98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36.921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33.995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359.98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369.98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34.043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379.98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31.042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30.337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29.023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28.549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389.98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399.97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28.383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409.97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25.992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26.01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24.088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23.81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22.222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419.97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21.779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19.965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429.97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439.97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20.088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18.569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18.588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16.816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449.97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17.158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16.051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459.97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469.97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15.078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14.389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479.97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14.006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13.215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489.97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12.135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499.97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509.97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519.97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529.96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539.96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9.7985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9.7895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549.96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559.96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9.8332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9.7597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9.4602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9.4944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9.6355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9.5522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9.6066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9.5575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9.4888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9.3516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569.96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579.96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9.2092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9.1873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9.0552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9.0532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589.96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9.0876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599.96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8.9255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8.8389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609.96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8.8272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8.7397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619.96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629.96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8.7074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639.96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649.95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8.6073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659.95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669.95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679.95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689.95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8.5085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699.95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8.3574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709.95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719.95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8.3551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729.95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739.95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749.95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759.95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8.4261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8.3562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769.95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779.95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781.95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782.95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783.95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784.95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8.3104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785.95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786.95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787.95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788.95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789.95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790.40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790.80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790.85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790.90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790.95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791.00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791.10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791.15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791.20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791.25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791.30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791.35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791.45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791.50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791.55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791.60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791.65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791.70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791.75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8.1389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8.2557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793.05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799.99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809.99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8.2036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819.99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8.1182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8.0553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829.99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839.99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849.99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8.0022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859.99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7.8121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7.5934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869.99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879.99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7.7234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7.6273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7.5582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7.5122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7.5227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889.99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7.4351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7.3899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899.99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905.99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906.99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7.3078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907.99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908.99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7.2035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909.99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910.99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911.99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7.1601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912.99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913.99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914.89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914.94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914.99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915.04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915.09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915.14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915.19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915.24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915.29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915.34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915.39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915.44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915.49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915.54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915.59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915.64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915.69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915.74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915.79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915.84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919.98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929.98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7.0199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6.9665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6.9143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6.8392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939.98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949.98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6.8004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6.7529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6.6067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959.98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6.5734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6.2879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969.98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6.3183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979.98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6.1177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6.0352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6.0234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989.98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5.9118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5.6368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5.5369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5.4843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5.0667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5.4728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5.4036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4.8425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4.6579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4.2193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4.3753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3.7692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3.5057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3.2427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999.98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3.3236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3.4178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3.4305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3.6011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3.9329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4.1232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4.5616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4.7768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5.0328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5.5334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5.2248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1009.98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5.7382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1019.98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1020.98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1021.98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1022.98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1023.98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1024.98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5.4749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1025.98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5.3093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1026.98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1027.98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1028.53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1028.58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1028.63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1028.68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1028.73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1028.78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1028.83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1028.88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1028.93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1028.98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1029.03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1029.08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1029.13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1029.18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1029.23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1029.28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1029.33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1029.38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1029.43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1029.48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1029.97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5.1577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4.8616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4.9092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4.8943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4.9059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1039.97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1049.97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4.8756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4.8342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4.7051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4.4224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4.3911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4.4187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4.4522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1059.97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3.8299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3.8942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4.0015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4.0001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1069.97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3.9363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3.7921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3.6472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3.4351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3.4575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1079.97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3.2517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3.0529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3.0122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3.0226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3.0281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3.0112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2.9773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1089.97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2.8863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2.7338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2.4924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2.5219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2.7298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2.5812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2.6432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3.0102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3.2781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3.7897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4.0948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4.8937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5.2799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5.7373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5.7358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5.5754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4.9707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4.2051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3.5943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2.0577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2.1007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2.1066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2.1403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5.3615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5.6713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5.6606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5.4255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5.2067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4.6481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4.3983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4.1062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3.8989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2.9298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2.8747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2.5543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2.3244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2.2233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1099.97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2.2594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1109.97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2.2706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2.2235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1.7608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1.7326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1.5897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1119.97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1.6063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1.3723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1.2619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1.173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1.0994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0.97492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0.92748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0.88037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0.83238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0.83405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0.83517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0.83731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0.83809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0.84259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0.84516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0.84666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0.84821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0.84988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0.84977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0.85035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0.84994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0.85175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0.85266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0.85336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0.85275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0.85201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0.85117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0.85278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0.85338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0.85371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0.85348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0.85216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0.85556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0.85574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0.85574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0.85798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1129.97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0.86253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0.86364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0.86688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1139.97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0.86887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0.84983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0.84967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0.90909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0.8702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0.81104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0.78623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0.7813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0.78005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0.79265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0.83929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0.89972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0.97556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1.0635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1.165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1.2658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1.4018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1.5671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1.7337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1.8985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2.1392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2.0525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2.1071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1.8659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1.6303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1.4436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1.2948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1.0188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0.89661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0.79136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0.70029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0.63018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0.56631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0.51128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0.38426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0.45291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0.39074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0.35529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0.33512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0.34293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0.34893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0.34408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0.34633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0.36019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0.31039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0.2745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0.25607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0.24543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0.23072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0.20873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0.1963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0.18342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0.17308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0.16686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0.16069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0.15496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0.14789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0.14645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0.14446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0.15464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0.16395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0.17328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0.20257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0.21088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0.22764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0.25854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0.33501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0.3916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0.42346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0.42396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0.42551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0.42284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0.27834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0.26689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0.26771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0.22256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0.21992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0.22167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0.17927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0.16003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0.14098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0.12591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0.11391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0.099802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0.092353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0.084384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0.081116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0.080955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0.079621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0.078249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0.080498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0.079489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0.080815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0.079571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0.080121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0.081424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0.079733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0.080559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0.081811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0.081304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0.081655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0.081261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0.082318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0.082494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0.083432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0.08337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0.082882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0.083164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0.083151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0.083733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0.084327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0.083664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0.084377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0.084284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0.085736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0.085911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0.085898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0.086143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0.086186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0.085723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0.086074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0.086711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0.084672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0.087883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0.087199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0.085729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0.086806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0.085654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0.087501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0.088891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0.086148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0.087862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0.086618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0.087987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0.087844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0.088483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0.089692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0.087831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0.088614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0.09065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0.088295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0.090993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0.090613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0.091859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1149.97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0.090674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0.088414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0.092626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0.092375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0.089383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0.090962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0.090954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0.090936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0.089274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0.091888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0.092401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0.091957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0.091411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0.093829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0.092232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0.092971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0.092878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0.091556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0.093909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0.092282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0.093058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0.093027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0.093471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0.092602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0.093359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0.095116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0.094717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0.093629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0.091881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0.092795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0.093108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0.092358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0.095757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0.096156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0.095913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1152.97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0.091792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0.096055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0.096095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0.096325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0.097558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0.094653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0.094009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0.093959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0.096039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0.095844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0.095644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0.095073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1153.97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0.095662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0.096245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0.097627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0.096984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0.094078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0.098217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0.097853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0.096319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0.098373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0.095274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0.09881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1154.97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0.096646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0.096908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0.095681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0.097302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0.097246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0.096563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0.083669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0.086091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0.1053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0.16046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0.16208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0.16458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0.17105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0.17498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0.17781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0.18361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1155.97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0.19365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0.19724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0.19945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0.20125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0.20541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0.21008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0.21928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0.22718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0.24166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0.25322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0.25811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0.27569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0.28599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0.30006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0.29924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0.29823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1156.97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0.30005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0.29837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1157.97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1158.97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1159.97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1160.97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1161.12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1161.17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1161.22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1161.27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1161.32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1161.37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1161.42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1161.47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1161.52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1161.57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1161.62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1161.67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1161.72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1161.77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1161.82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1161.87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1161.92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1161.97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1162.02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1162.07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0.29559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0.29571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0.29485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1169.96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0.29731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0.29619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0.29922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0.29562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0.31318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0.31665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5.9284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5.9699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5.9684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5.9582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5.9544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5.9554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5.9497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1173.96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5.9517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1174.96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5.9492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5.9472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1175.96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5.9449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1176.96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5.9419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5.9426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1177.96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5.9412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1178.96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5.9406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1179.96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5.9379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5.9376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5.9378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5.9373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5.9202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5.9667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5.9737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5.9789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5.9825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5.9839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5.9846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5.9845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5.9958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6.0193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6.0229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1180.96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6.0103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6.0052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5.8758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5.7104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4.4109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3.3318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3.4573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2.3975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1.0183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0.3868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0.18655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0.13874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0.13167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0.13304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0.13343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0.13133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1181.96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0.13301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0.12914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0.13177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0.13321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0.12747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0.13141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0.13127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0.13094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0.13183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0.13264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0.13196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0.13306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0.13155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0.13145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0.13185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0.13064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0.13042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1182.81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0.13122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1182.86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0.13047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1182.91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0.1316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1182.96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0.1323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1183.01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0.13168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1183.06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0.13169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1183.11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0.13132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1183.16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0.13158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1183.21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0.1324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1183.26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1183.31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0.13114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1183.36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0.13048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1183.41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0.13113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1183.46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0.1307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1183.51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0.13191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1183.56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0.1303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1183.61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0.13221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1183.66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0.13011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1183.71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0.13151</w:t>
            </w:r>
          </w:p>
        </w:tc>
      </w:tr>
      <w:tr w:rsidR="00DA35F7" w:rsidRPr="00DA35F7" w:rsidTr="00DA35F7"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1183.76</w:t>
            </w:r>
          </w:p>
        </w:tc>
        <w:tc>
          <w:tcPr>
            <w:tcW w:w="5210" w:type="dxa"/>
          </w:tcPr>
          <w:p w:rsidR="00DA35F7" w:rsidRPr="00DA35F7" w:rsidRDefault="00DA35F7" w:rsidP="00BE1868">
            <w:pPr>
              <w:jc w:val="center"/>
              <w:rPr>
                <w:noProof/>
              </w:rPr>
            </w:pPr>
            <w:r w:rsidRPr="00DA35F7">
              <w:rPr>
                <w:noProof/>
              </w:rPr>
              <w:t>0.13166</w:t>
            </w:r>
          </w:p>
        </w:tc>
      </w:tr>
    </w:tbl>
    <w:p w:rsidR="00E470F1" w:rsidRPr="00E97882" w:rsidRDefault="00E470F1" w:rsidP="00DA35F7">
      <w:pPr>
        <w:jc w:val="center"/>
        <w:rPr>
          <w:rFonts w:ascii="Arial" w:hAnsi="Arial" w:cs="Arial"/>
          <w:sz w:val="16"/>
          <w:szCs w:val="16"/>
        </w:rPr>
      </w:pPr>
    </w:p>
    <w:sectPr w:rsidR="00E470F1" w:rsidRPr="00E97882" w:rsidSect="00E470F1">
      <w:type w:val="continuous"/>
      <w:pgSz w:w="11906" w:h="16838"/>
      <w:pgMar w:top="820" w:right="851" w:bottom="851" w:left="851" w:header="709" w:footer="4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35F7" w:rsidRDefault="00DA35F7" w:rsidP="00E470F1">
      <w:r>
        <w:separator/>
      </w:r>
    </w:p>
  </w:endnote>
  <w:endnote w:type="continuationSeparator" w:id="0">
    <w:p w:rsidR="00DA35F7" w:rsidRDefault="00DA35F7" w:rsidP="00E4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70F1" w:rsidRDefault="00E470F1" w:rsidP="005A060E">
    <w:pPr>
      <w:pBdr>
        <w:bottom w:val="single" w:sz="12" w:space="0" w:color="auto"/>
      </w:pBdr>
      <w:jc w:val="center"/>
      <w:rPr>
        <w:rFonts w:ascii="Arial" w:hAnsi="Arial" w:cs="Arial"/>
        <w:sz w:val="16"/>
        <w:szCs w:val="16"/>
      </w:rPr>
    </w:pPr>
  </w:p>
  <w:p w:rsidR="005A060E" w:rsidRDefault="005A060E" w:rsidP="00E470F1">
    <w:pPr>
      <w:jc w:val="center"/>
      <w:rPr>
        <w:rFonts w:ascii="Arial" w:hAnsi="Arial" w:cs="Arial"/>
        <w:sz w:val="16"/>
        <w:szCs w:val="16"/>
      </w:rPr>
    </w:pPr>
  </w:p>
  <w:p w:rsidR="00E470F1" w:rsidRDefault="00E470F1" w:rsidP="00E470F1">
    <w:pPr>
      <w:jc w:val="center"/>
      <w:rPr>
        <w:rFonts w:ascii="Arial" w:hAnsi="Arial" w:cs="Arial"/>
        <w:b/>
        <w:sz w:val="16"/>
        <w:szCs w:val="16"/>
      </w:rPr>
    </w:pPr>
    <w:r w:rsidRPr="00E97882">
      <w:rPr>
        <w:rFonts w:ascii="Arial" w:hAnsi="Arial" w:cs="Arial"/>
        <w:sz w:val="16"/>
        <w:szCs w:val="16"/>
      </w:rPr>
      <w:t>ESI Technology Ltd, Sensor House, Wrexham Technology Park, Wrexham LL13 7YP, Wales, UK</w:t>
    </w:r>
  </w:p>
  <w:p w:rsidR="00E470F1" w:rsidRDefault="00FB2CBE" w:rsidP="00E470F1">
    <w:pPr>
      <w:jc w:val="center"/>
      <w:rPr>
        <w:rFonts w:ascii="Arial" w:hAnsi="Arial" w:cs="Arial"/>
        <w:sz w:val="16"/>
        <w:szCs w:val="16"/>
      </w:rPr>
    </w:pPr>
    <w:hyperlink r:id="rId1" w:history="1">
      <w:r w:rsidR="00E470F1" w:rsidRPr="00E9788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www.esi-tec.com</w:t>
      </w:r>
    </w:hyperlink>
    <w:r w:rsidR="00E470F1" w:rsidRPr="00E97882">
      <w:rPr>
        <w:rFonts w:ascii="Arial" w:hAnsi="Arial" w:cs="Arial"/>
        <w:sz w:val="16"/>
        <w:szCs w:val="16"/>
      </w:rPr>
      <w:t xml:space="preserve">, </w:t>
    </w:r>
    <w:hyperlink r:id="rId2" w:history="1">
      <w:r w:rsidR="0031350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sales</w:t>
      </w:r>
      <w:r w:rsidR="00E470F1" w:rsidRPr="00E9788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@esi-tec.com</w:t>
      </w:r>
    </w:hyperlink>
    <w:r w:rsidR="00E470F1" w:rsidRPr="00E97882">
      <w:rPr>
        <w:rFonts w:ascii="Arial" w:hAnsi="Arial" w:cs="Arial"/>
        <w:sz w:val="16"/>
        <w:szCs w:val="16"/>
      </w:rPr>
      <w:t xml:space="preserve">, Tel: +44 (0) 1978 </w:t>
    </w:r>
    <w:r w:rsidR="00313502">
      <w:rPr>
        <w:rFonts w:ascii="Arial" w:hAnsi="Arial" w:cs="Arial"/>
        <w:sz w:val="16"/>
        <w:szCs w:val="16"/>
      </w:rPr>
      <w:t>262255</w:t>
    </w:r>
  </w:p>
  <w:p w:rsidR="00E470F1" w:rsidRPr="00E470F1" w:rsidRDefault="00E470F1" w:rsidP="00E470F1">
    <w:pPr>
      <w:pStyle w:val="Footer"/>
      <w:jc w:val="right"/>
      <w:rPr>
        <w:rFonts w:ascii="Arial" w:hAnsi="Arial" w:cs="Arial"/>
        <w:sz w:val="16"/>
        <w:szCs w:val="16"/>
      </w:rPr>
    </w:pPr>
    <w:r w:rsidRPr="00E470F1">
      <w:rPr>
        <w:rFonts w:ascii="Arial" w:hAnsi="Arial" w:cs="Arial"/>
        <w:sz w:val="16"/>
        <w:szCs w:val="16"/>
      </w:rPr>
      <w:t xml:space="preserve"> Page </w:t>
    </w:r>
    <w:r w:rsidRPr="00E470F1">
      <w:rPr>
        <w:rFonts w:ascii="Arial" w:hAnsi="Arial" w:cs="Arial"/>
        <w:b/>
        <w:sz w:val="16"/>
        <w:szCs w:val="16"/>
      </w:rPr>
      <w:fldChar w:fldCharType="begin"/>
    </w:r>
    <w:r w:rsidRPr="00E470F1">
      <w:rPr>
        <w:rFonts w:ascii="Arial" w:hAnsi="Arial" w:cs="Arial"/>
        <w:b/>
        <w:sz w:val="16"/>
        <w:szCs w:val="16"/>
      </w:rPr>
      <w:instrText xml:space="preserve"> PAGE  \* Arabic  \* MERGEFORMAT </w:instrText>
    </w:r>
    <w:r w:rsidRPr="00E470F1">
      <w:rPr>
        <w:rFonts w:ascii="Arial" w:hAnsi="Arial" w:cs="Arial"/>
        <w:b/>
        <w:sz w:val="16"/>
        <w:szCs w:val="16"/>
      </w:rPr>
      <w:fldChar w:fldCharType="separate"/>
    </w:r>
    <w:r w:rsidR="009179FD">
      <w:rPr>
        <w:rFonts w:ascii="Arial" w:hAnsi="Arial" w:cs="Arial"/>
        <w:b/>
        <w:noProof/>
        <w:sz w:val="16"/>
        <w:szCs w:val="16"/>
      </w:rPr>
      <w:t>1</w:t>
    </w:r>
    <w:r w:rsidRPr="00E470F1">
      <w:rPr>
        <w:rFonts w:ascii="Arial" w:hAnsi="Arial" w:cs="Arial"/>
        <w:b/>
        <w:sz w:val="16"/>
        <w:szCs w:val="16"/>
      </w:rPr>
      <w:fldChar w:fldCharType="end"/>
    </w:r>
    <w:r w:rsidRPr="00E470F1">
      <w:rPr>
        <w:rFonts w:ascii="Arial" w:hAnsi="Arial" w:cs="Arial"/>
        <w:sz w:val="16"/>
        <w:szCs w:val="16"/>
      </w:rPr>
      <w:t xml:space="preserve"> of </w:t>
    </w:r>
    <w:r w:rsidRPr="00E470F1">
      <w:rPr>
        <w:rFonts w:ascii="Arial" w:hAnsi="Arial" w:cs="Arial"/>
        <w:b/>
        <w:sz w:val="16"/>
        <w:szCs w:val="16"/>
      </w:rPr>
      <w:fldChar w:fldCharType="begin"/>
    </w:r>
    <w:r w:rsidRPr="00E470F1">
      <w:rPr>
        <w:rFonts w:ascii="Arial" w:hAnsi="Arial" w:cs="Arial"/>
        <w:b/>
        <w:sz w:val="16"/>
        <w:szCs w:val="16"/>
      </w:rPr>
      <w:instrText xml:space="preserve"> NUMPAGES  \* Arabic  \* MERGEFORMAT </w:instrText>
    </w:r>
    <w:r w:rsidRPr="00E470F1">
      <w:rPr>
        <w:rFonts w:ascii="Arial" w:hAnsi="Arial" w:cs="Arial"/>
        <w:b/>
        <w:sz w:val="16"/>
        <w:szCs w:val="16"/>
      </w:rPr>
      <w:fldChar w:fldCharType="separate"/>
    </w:r>
    <w:r w:rsidR="009179FD">
      <w:rPr>
        <w:rFonts w:ascii="Arial" w:hAnsi="Arial" w:cs="Arial"/>
        <w:b/>
        <w:noProof/>
        <w:sz w:val="16"/>
        <w:szCs w:val="16"/>
      </w:rPr>
      <w:t>2</w:t>
    </w:r>
    <w:r w:rsidRPr="00E470F1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35F7" w:rsidRDefault="00DA35F7" w:rsidP="00E470F1">
      <w:r>
        <w:separator/>
      </w:r>
    </w:p>
  </w:footnote>
  <w:footnote w:type="continuationSeparator" w:id="0">
    <w:p w:rsidR="00DA35F7" w:rsidRDefault="00DA35F7" w:rsidP="00E47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70F1" w:rsidRPr="00E470F1" w:rsidRDefault="009179FD" w:rsidP="00E470F1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1025" type="#_x0000_t75" style="position:absolute;left:0;text-align:left;margin-left:431.8pt;margin-top:-17.5pt;width:80.15pt;height:49.3pt;z-index:251657728;visibility:visible">
          <v:imagedata r:id="rId1" o:title=""/>
        </v:shape>
      </w:pict>
    </w:r>
    <w:r w:rsidR="009B2461">
      <w:rPr>
        <w:rFonts w:ascii="Arial" w:hAnsi="Arial" w:cs="Arial"/>
        <w:b/>
        <w:sz w:val="32"/>
        <w:szCs w:val="32"/>
      </w:rPr>
      <w:t>Test</w:t>
    </w:r>
    <w:r w:rsidR="00E470F1" w:rsidRPr="00E470F1">
      <w:rPr>
        <w:rFonts w:ascii="Arial" w:hAnsi="Arial" w:cs="Arial"/>
        <w:b/>
        <w:sz w:val="32"/>
        <w:szCs w:val="32"/>
      </w:rPr>
      <w:t xml:space="preserve"> Certificate</w:t>
    </w:r>
  </w:p>
  <w:p w:rsidR="00E470F1" w:rsidRDefault="00E470F1">
    <w:pPr>
      <w:pStyle w:val="Header"/>
      <w:rPr>
        <w:rFonts w:ascii="Arial" w:hAnsi="Arial" w:cs="Arial"/>
        <w:sz w:val="20"/>
        <w:szCs w:val="20"/>
      </w:rPr>
    </w:pPr>
  </w:p>
  <w:p w:rsidR="009D0F79" w:rsidRDefault="009D0F79">
    <w:pPr>
      <w:pStyle w:val="Header"/>
      <w:rPr>
        <w:rFonts w:ascii="Arial" w:hAnsi="Arial" w:cs="Arial"/>
        <w:sz w:val="20"/>
        <w:szCs w:val="20"/>
      </w:rPr>
    </w:pPr>
  </w:p>
  <w:p w:rsidR="009D0F79" w:rsidRPr="00E470F1" w:rsidRDefault="009D0F79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1" w:cryptProviderType="rsaAES" w:cryptAlgorithmClass="hash" w:cryptAlgorithmType="typeAny" w:cryptAlgorithmSid="14" w:cryptSpinCount="100000" w:hash="IvIfCtdjdj4R42Tc1thDVm2iVxSpZIU9lInl57r2/or50Te4//V6JS+Gxs1P+ZMPAKcbGg4V79m0bTAN6DvkJg==" w:salt="Oy+4saclMw3yCGKgZOhXrw=="/>
  <w:defaultTabStop w:val="72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35F7"/>
    <w:rsid w:val="00001F06"/>
    <w:rsid w:val="0007313E"/>
    <w:rsid w:val="00146781"/>
    <w:rsid w:val="001A64EF"/>
    <w:rsid w:val="00204A7F"/>
    <w:rsid w:val="002241F3"/>
    <w:rsid w:val="002C2120"/>
    <w:rsid w:val="00313502"/>
    <w:rsid w:val="003537E4"/>
    <w:rsid w:val="003E6399"/>
    <w:rsid w:val="00546146"/>
    <w:rsid w:val="005A060E"/>
    <w:rsid w:val="006502E8"/>
    <w:rsid w:val="00666721"/>
    <w:rsid w:val="00774631"/>
    <w:rsid w:val="00780C02"/>
    <w:rsid w:val="0078234B"/>
    <w:rsid w:val="00793D64"/>
    <w:rsid w:val="007A3881"/>
    <w:rsid w:val="007B2AF6"/>
    <w:rsid w:val="007B5976"/>
    <w:rsid w:val="008B5318"/>
    <w:rsid w:val="008C4A23"/>
    <w:rsid w:val="009179FD"/>
    <w:rsid w:val="009B2461"/>
    <w:rsid w:val="009D0F79"/>
    <w:rsid w:val="00AB6C22"/>
    <w:rsid w:val="00B0098A"/>
    <w:rsid w:val="00C42C6E"/>
    <w:rsid w:val="00CA6A8A"/>
    <w:rsid w:val="00CF1EAF"/>
    <w:rsid w:val="00D42DEB"/>
    <w:rsid w:val="00D55D37"/>
    <w:rsid w:val="00D6574B"/>
    <w:rsid w:val="00DA35F7"/>
    <w:rsid w:val="00E331D8"/>
    <w:rsid w:val="00E470F1"/>
    <w:rsid w:val="00E97882"/>
    <w:rsid w:val="00FB2CBE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5:chartTrackingRefBased/>
  <w15:docId w15:val="{71585A9D-6765-421E-AF45-810CE67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0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098A"/>
    <w:pPr>
      <w:spacing w:before="100" w:beforeAutospacing="1" w:after="100" w:afterAutospacing="1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098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978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0F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70F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70F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70F1"/>
    <w:rPr>
      <w:sz w:val="24"/>
      <w:szCs w:val="24"/>
      <w:lang w:eastAsia="en-US"/>
    </w:rPr>
  </w:style>
  <w:style w:type="table" w:customStyle="1" w:styleId="ESIReportTableStyle">
    <w:name w:val="ESI Report Table Style"/>
    <w:basedOn w:val="TableNormal"/>
    <w:rsid w:val="00DA3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si-tec.com" TargetMode="External"/><Relationship Id="rId1" Type="http://schemas.openxmlformats.org/officeDocument/2006/relationships/hyperlink" Target="http://www.esi-te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ESI\ESI-USB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1719E-A63E-4EDD-851B-01D30829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0</TotalTime>
  <Pages>4</Pages>
  <Words>53188</Words>
  <Characters>303174</Characters>
  <Application>Microsoft Office Word</Application>
  <DocSecurity>8</DocSecurity>
  <Lines>2526</Lines>
  <Paragraphs>711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355651</CharactersWithSpaces>
  <SharedDoc>false</SharedDoc>
  <HLinks>
    <vt:vector size="12" baseType="variant"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mailto:info@esi-tec.com</vt:lpwstr>
      </vt:variant>
      <vt:variant>
        <vt:lpwstr/>
      </vt:variant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http://www.esi-tec.com/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Charlotte Devitre</dc:creator>
  <cp:keywords/>
  <cp:lastModifiedBy>Charlotte Devitre</cp:lastModifiedBy>
  <cp:revision>1</cp:revision>
  <cp:lastPrinted>2012-04-17T17:58:00Z</cp:lastPrinted>
  <dcterms:created xsi:type="dcterms:W3CDTF">2023-04-11T13:54:00Z</dcterms:created>
  <dcterms:modified xsi:type="dcterms:W3CDTF">2023-04-11T13:54:00Z</dcterms:modified>
</cp:coreProperties>
</file>